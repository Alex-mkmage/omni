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2ECFC" w14:textId="77777777" w:rsidR="00816216" w:rsidRDefault="00DC2EAB" w:rsidP="00141A4C">
      <w:pPr>
        <w:pStyle w:val="Title"/>
      </w:pPr>
      <w:r>
        <w:t>Emily Yates</w:t>
      </w:r>
    </w:p>
    <w:p w14:paraId="027A2D1B" w14:textId="77777777" w:rsidR="00141A4C" w:rsidRDefault="00DC2EAB" w:rsidP="00141A4C">
      <w:r>
        <w:t>2196 Mohawk Trail, Acworth, GA 30102</w:t>
      </w:r>
      <w:r w:rsidR="00141A4C">
        <w:t> | </w:t>
      </w:r>
      <w:r>
        <w:t>678-613-9338</w:t>
      </w:r>
      <w:r w:rsidR="00141A4C">
        <w:t> | </w:t>
      </w:r>
      <w:r>
        <w:t>emily.michelle.yates@gmail.com</w:t>
      </w:r>
    </w:p>
    <w:sdt>
      <w:sdtPr>
        <w:alias w:val="Education:"/>
        <w:tag w:val="Education:"/>
        <w:id w:val="807127995"/>
        <w:placeholder>
          <w:docPart w:val="1660E7AB8A14449EAC968B795888F43B"/>
        </w:placeholder>
        <w:temporary/>
        <w:showingPlcHdr/>
        <w15:appearance w15:val="hidden"/>
      </w:sdtPr>
      <w:sdtEndPr/>
      <w:sdtContent>
        <w:p w14:paraId="2D8B4FD9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5482F05D" w14:textId="1AFC8EF7" w:rsidR="006270A9" w:rsidRDefault="00BD4676">
      <w:pPr>
        <w:pStyle w:val="Heading2"/>
      </w:pPr>
      <w:r>
        <w:t>M</w:t>
      </w:r>
      <w:r w:rsidR="000B66A8">
        <w:t>.</w:t>
      </w:r>
      <w:r w:rsidR="00A11F8F">
        <w:t>a</w:t>
      </w:r>
      <w:r w:rsidR="000B66A8">
        <w:t>.</w:t>
      </w:r>
      <w:r w:rsidR="009D5933">
        <w:t> | </w:t>
      </w:r>
      <w:r>
        <w:t>dec</w:t>
      </w:r>
      <w:r w:rsidR="000B66A8">
        <w:t>ember</w:t>
      </w:r>
      <w:r>
        <w:t xml:space="preserve"> 2016</w:t>
      </w:r>
      <w:r w:rsidR="009D5933">
        <w:t> | </w:t>
      </w:r>
      <w:r>
        <w:t>Kennesaw State University</w:t>
      </w:r>
      <w:r w:rsidR="000B66A8">
        <w:tab/>
      </w:r>
      <w:r w:rsidR="000B66A8">
        <w:tab/>
      </w:r>
      <w:r w:rsidR="000B66A8">
        <w:tab/>
      </w:r>
      <w:r>
        <w:t xml:space="preserve"> </w:t>
      </w:r>
    </w:p>
    <w:p w14:paraId="3E4C0EA4" w14:textId="77777777" w:rsidR="006270A9" w:rsidRDefault="009D5933" w:rsidP="001B29CF">
      <w:pPr>
        <w:pStyle w:val="ListBullet"/>
      </w:pPr>
      <w:r>
        <w:t xml:space="preserve">Major: </w:t>
      </w:r>
      <w:r w:rsidR="00A11F8F">
        <w:t>Integrated Global Communication</w:t>
      </w:r>
    </w:p>
    <w:p w14:paraId="06DA8C7D" w14:textId="77777777" w:rsidR="006270A9" w:rsidRDefault="00B24530" w:rsidP="001B29CF">
      <w:pPr>
        <w:pStyle w:val="ListBullet"/>
      </w:pPr>
      <w:r>
        <w:t>GPA</w:t>
      </w:r>
      <w:r w:rsidR="00654927">
        <w:t>:</w:t>
      </w:r>
      <w:r>
        <w:t xml:space="preserve"> 3.9</w:t>
      </w:r>
    </w:p>
    <w:p w14:paraId="094C41E6" w14:textId="4691A418" w:rsidR="006270A9" w:rsidRDefault="00A11F8F">
      <w:pPr>
        <w:pStyle w:val="Heading2"/>
      </w:pPr>
      <w:r>
        <w:t>B</w:t>
      </w:r>
      <w:r w:rsidR="000B66A8">
        <w:t>.S.</w:t>
      </w:r>
      <w:r w:rsidR="009D5933">
        <w:t> | </w:t>
      </w:r>
      <w:r>
        <w:t>dec</w:t>
      </w:r>
      <w:r w:rsidR="000B66A8">
        <w:t>ember</w:t>
      </w:r>
      <w:r>
        <w:t xml:space="preserve"> 2014</w:t>
      </w:r>
      <w:r w:rsidR="009D5933">
        <w:t> | </w:t>
      </w:r>
      <w:r>
        <w:t>Kennesaw State University</w:t>
      </w:r>
    </w:p>
    <w:p w14:paraId="4D88C7A8" w14:textId="77777777" w:rsidR="006270A9" w:rsidRDefault="009D5933">
      <w:pPr>
        <w:pStyle w:val="ListBullet"/>
      </w:pPr>
      <w:r>
        <w:t xml:space="preserve">Major: </w:t>
      </w:r>
      <w:r w:rsidR="00A11F8F">
        <w:t>Communication</w:t>
      </w:r>
    </w:p>
    <w:p w14:paraId="13604D3A" w14:textId="77777777" w:rsidR="006270A9" w:rsidRDefault="00A11F8F">
      <w:pPr>
        <w:pStyle w:val="ListBullet"/>
      </w:pPr>
      <w:r>
        <w:t>Emphasis: Media Studies</w:t>
      </w:r>
    </w:p>
    <w:p w14:paraId="707F71B3" w14:textId="77777777" w:rsidR="006270A9" w:rsidRDefault="00502548">
      <w:pPr>
        <w:pStyle w:val="Heading1"/>
      </w:pPr>
      <w:r>
        <w:t>Skills</w:t>
      </w:r>
    </w:p>
    <w:p w14:paraId="6439D2BE" w14:textId="77777777" w:rsidR="002C6710" w:rsidRDefault="002C6710">
      <w:pPr>
        <w:pStyle w:val="ListBullet"/>
        <w:sectPr w:rsidR="002C6710" w:rsidSect="00617B26">
          <w:footerReference w:type="default" r:id="rId8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1956A076" w14:textId="77777777" w:rsidR="00AB55C1" w:rsidRDefault="00AB55C1" w:rsidP="00AB55C1">
      <w:pPr>
        <w:pStyle w:val="ListBullet"/>
      </w:pPr>
      <w:r>
        <w:t>Skilled in various social media platforms</w:t>
      </w:r>
    </w:p>
    <w:p w14:paraId="2B5695C0" w14:textId="77777777" w:rsidR="00AB55C1" w:rsidRDefault="00AB55C1" w:rsidP="00AB55C1">
      <w:pPr>
        <w:pStyle w:val="ListBullet"/>
      </w:pPr>
      <w:r>
        <w:t>Excellent leadership skills</w:t>
      </w:r>
    </w:p>
    <w:p w14:paraId="33BBBA25" w14:textId="77777777" w:rsidR="00AB55C1" w:rsidRDefault="00AB55C1" w:rsidP="00AB55C1">
      <w:pPr>
        <w:pStyle w:val="ListBullet"/>
      </w:pPr>
      <w:r>
        <w:t>Hootsuite Certified</w:t>
      </w:r>
    </w:p>
    <w:p w14:paraId="43E0FDA6" w14:textId="77777777" w:rsidR="00AB55C1" w:rsidRDefault="00AB55C1" w:rsidP="00AB55C1">
      <w:pPr>
        <w:pStyle w:val="ListBullet"/>
      </w:pPr>
      <w:r>
        <w:t>Proficient in Microsoft Office</w:t>
      </w:r>
    </w:p>
    <w:p w14:paraId="296FABD6" w14:textId="77777777" w:rsidR="00AB55C1" w:rsidRDefault="00AB55C1" w:rsidP="00AB55C1">
      <w:pPr>
        <w:pStyle w:val="ListBullet"/>
      </w:pPr>
      <w:r>
        <w:t xml:space="preserve">Knowledge of SPSS, SAS, R, SQL, Python </w:t>
      </w:r>
    </w:p>
    <w:p w14:paraId="3C20051D" w14:textId="77777777" w:rsidR="00AB55C1" w:rsidRDefault="00AB55C1" w:rsidP="00AB55C1">
      <w:pPr>
        <w:pStyle w:val="ListBullet"/>
      </w:pPr>
      <w:r>
        <w:t xml:space="preserve">Exceptional organizational skills </w:t>
      </w:r>
    </w:p>
    <w:p w14:paraId="3370F13E" w14:textId="77777777" w:rsidR="002C6710" w:rsidRDefault="002C6710" w:rsidP="006B41EA">
      <w:pPr>
        <w:pStyle w:val="ListBullet"/>
        <w:numPr>
          <w:ilvl w:val="0"/>
          <w:numId w:val="0"/>
        </w:numPr>
        <w:ind w:left="216"/>
        <w:sectPr w:rsidR="002C6710" w:rsidSect="002C6710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0EE3AAD9" w14:textId="77777777" w:rsidR="00EC63C1" w:rsidRDefault="00EC63C1" w:rsidP="008B7CB7">
      <w:pPr>
        <w:pStyle w:val="Heading1"/>
      </w:pPr>
    </w:p>
    <w:p w14:paraId="4F1DF9B5" w14:textId="77777777" w:rsidR="006270A9" w:rsidRDefault="00CE1FAC" w:rsidP="008B7CB7">
      <w:pPr>
        <w:pStyle w:val="Heading1"/>
      </w:pPr>
      <w:sdt>
        <w:sdtPr>
          <w:alias w:val="Experience:"/>
          <w:tag w:val="Experience:"/>
          <w:id w:val="171684534"/>
          <w:placeholder>
            <w:docPart w:val="0049B3C6921D44A2B164FF53050CF57A"/>
          </w:placeholder>
          <w:temporary/>
          <w:showingPlcHdr/>
          <w15:appearance w15:val="hidden"/>
        </w:sdtPr>
        <w:sdtEndPr/>
        <w:sdtContent>
          <w:r w:rsidR="009D5933">
            <w:t>Experience</w:t>
          </w:r>
        </w:sdtContent>
      </w:sdt>
    </w:p>
    <w:p w14:paraId="4C017B68" w14:textId="77777777" w:rsidR="00A21B77" w:rsidRDefault="00A21B77" w:rsidP="00A21B77">
      <w:pPr>
        <w:pStyle w:val="Heading2"/>
      </w:pPr>
      <w:r>
        <w:t>Executive assistant | Cheroke</w:t>
      </w:r>
      <w:r w:rsidR="002E37DF">
        <w:t>e County Safety Town | July 2011</w:t>
      </w:r>
      <w:r>
        <w:t xml:space="preserve"> – Present </w:t>
      </w:r>
    </w:p>
    <w:p w14:paraId="3AC05B33" w14:textId="599E53E3" w:rsidR="00DA6434" w:rsidRDefault="00DA6434" w:rsidP="00FE7AD0">
      <w:pPr>
        <w:pStyle w:val="ListBullet"/>
        <w:numPr>
          <w:ilvl w:val="0"/>
          <w:numId w:val="25"/>
        </w:numPr>
      </w:pPr>
      <w:r>
        <w:t>O</w:t>
      </w:r>
      <w:r w:rsidR="00FE7AD0">
        <w:t xml:space="preserve">versee </w:t>
      </w:r>
      <w:r>
        <w:t xml:space="preserve">group of 75 </w:t>
      </w:r>
      <w:r w:rsidR="00FE7AD0">
        <w:t xml:space="preserve">children, </w:t>
      </w:r>
      <w:r>
        <w:t xml:space="preserve">25 teen </w:t>
      </w:r>
      <w:r w:rsidR="00FE7AD0">
        <w:t xml:space="preserve">volunteers, and </w:t>
      </w:r>
      <w:r>
        <w:t xml:space="preserve">various </w:t>
      </w:r>
      <w:r w:rsidR="00FE7AD0">
        <w:t xml:space="preserve">speakers. </w:t>
      </w:r>
    </w:p>
    <w:p w14:paraId="02AE40E6" w14:textId="138FAAD5" w:rsidR="00DA6434" w:rsidRDefault="00FE7AD0" w:rsidP="00FE7AD0">
      <w:pPr>
        <w:pStyle w:val="ListBullet"/>
        <w:numPr>
          <w:ilvl w:val="0"/>
          <w:numId w:val="25"/>
        </w:numPr>
      </w:pPr>
      <w:r>
        <w:t xml:space="preserve">Work alongside police departments, fire departments, and other emergency services to provide high quality education for the camp. </w:t>
      </w:r>
    </w:p>
    <w:p w14:paraId="2A28DD0D" w14:textId="29F002FB" w:rsidR="00472056" w:rsidRDefault="00FE7AD0" w:rsidP="00472056">
      <w:pPr>
        <w:pStyle w:val="ListBullet"/>
        <w:numPr>
          <w:ilvl w:val="0"/>
          <w:numId w:val="25"/>
        </w:numPr>
      </w:pPr>
      <w:r>
        <w:t>Communicat</w:t>
      </w:r>
      <w:r w:rsidR="00472056">
        <w:t>e</w:t>
      </w:r>
      <w:r>
        <w:t xml:space="preserve"> and coordinate with various emergency service members throughout the camp and provide any assistance they may need. </w:t>
      </w:r>
    </w:p>
    <w:p w14:paraId="360B5586" w14:textId="77777777" w:rsidR="006270A9" w:rsidRDefault="00B02BFB">
      <w:pPr>
        <w:pStyle w:val="Heading2"/>
      </w:pPr>
      <w:r>
        <w:t>Graduate Research</w:t>
      </w:r>
      <w:r w:rsidR="009C43B7">
        <w:t xml:space="preserve"> assistant</w:t>
      </w:r>
      <w:r w:rsidR="009D5933">
        <w:t> | </w:t>
      </w:r>
      <w:r>
        <w:t>Kennesaw State University</w:t>
      </w:r>
      <w:r w:rsidR="009D5933">
        <w:t> | </w:t>
      </w:r>
      <w:r w:rsidR="00770DC0">
        <w:t>Jan – Dec 2016</w:t>
      </w:r>
      <w:r w:rsidR="00BA0CFA">
        <w:t xml:space="preserve"> </w:t>
      </w:r>
    </w:p>
    <w:p w14:paraId="12247C77" w14:textId="33E9EED5" w:rsidR="00472056" w:rsidRDefault="0064298A" w:rsidP="0064298A">
      <w:pPr>
        <w:pStyle w:val="ListBullet"/>
      </w:pPr>
      <w:r>
        <w:t>Conducted primary and secondary research for multiple projects</w:t>
      </w:r>
      <w:r w:rsidR="00326F2C">
        <w:t xml:space="preserve"> happening simultaneously</w:t>
      </w:r>
      <w:r>
        <w:t xml:space="preserve">. </w:t>
      </w:r>
    </w:p>
    <w:p w14:paraId="30A92987" w14:textId="58F5FE14" w:rsidR="00472056" w:rsidRDefault="0064298A" w:rsidP="0064298A">
      <w:pPr>
        <w:pStyle w:val="ListBullet"/>
      </w:pPr>
      <w:r>
        <w:t xml:space="preserve">Generated survey questionnaires, code books, and code sheets. </w:t>
      </w:r>
    </w:p>
    <w:p w14:paraId="0EDC5DCB" w14:textId="77777777" w:rsidR="00472056" w:rsidRDefault="0064298A" w:rsidP="0064298A">
      <w:pPr>
        <w:pStyle w:val="ListBullet"/>
      </w:pPr>
      <w:r>
        <w:t xml:space="preserve">Performed primary research to obtain data and used SPSS to analyze and visualize data. </w:t>
      </w:r>
    </w:p>
    <w:p w14:paraId="0D6E9CE5" w14:textId="67B435B6" w:rsidR="00C332BE" w:rsidRDefault="00C332BE" w:rsidP="00C332BE">
      <w:pPr>
        <w:pStyle w:val="Heading2"/>
      </w:pPr>
      <w:r>
        <w:t>marketing intern | simon property group</w:t>
      </w:r>
      <w:bookmarkStart w:id="0" w:name="_GoBack"/>
      <w:bookmarkEnd w:id="0"/>
      <w:r>
        <w:t> | Aug – dec 2013</w:t>
      </w:r>
    </w:p>
    <w:p w14:paraId="0592C3C3" w14:textId="77777777" w:rsidR="004A4D0F" w:rsidRDefault="00162224" w:rsidP="000E1E52">
      <w:pPr>
        <w:pStyle w:val="ListBullet"/>
      </w:pPr>
      <w:r>
        <w:t xml:space="preserve">Helped in </w:t>
      </w:r>
      <w:r w:rsidR="00011697">
        <w:t xml:space="preserve">the </w:t>
      </w:r>
      <w:r>
        <w:t>planning and implementation of major mall events.</w:t>
      </w:r>
      <w:r w:rsidR="00654927">
        <w:t xml:space="preserve"> </w:t>
      </w:r>
    </w:p>
    <w:p w14:paraId="6ADB3D18" w14:textId="77777777" w:rsidR="004A4D0F" w:rsidRDefault="00654927" w:rsidP="000E1E52">
      <w:pPr>
        <w:pStyle w:val="ListBullet"/>
      </w:pPr>
      <w:r>
        <w:t>Kept a professional presence on Twitter and Instagram.</w:t>
      </w:r>
      <w:r w:rsidR="00162224">
        <w:t xml:space="preserve"> </w:t>
      </w:r>
    </w:p>
    <w:p w14:paraId="293BABC8" w14:textId="77777777" w:rsidR="004A4D0F" w:rsidRDefault="00162224" w:rsidP="000E1E52">
      <w:pPr>
        <w:pStyle w:val="ListBullet"/>
      </w:pPr>
      <w:r>
        <w:t xml:space="preserve">Assisted in creating and distributing newsletters, flyers, and various signage for events. </w:t>
      </w:r>
    </w:p>
    <w:p w14:paraId="6785A8DF" w14:textId="77C3AFC9" w:rsidR="00C332BE" w:rsidRDefault="00D26322" w:rsidP="000E1E52">
      <w:pPr>
        <w:pStyle w:val="ListBullet"/>
      </w:pPr>
      <w:r>
        <w:t xml:space="preserve">Acted as </w:t>
      </w:r>
      <w:r w:rsidR="00FE7F03">
        <w:t>liaison</w:t>
      </w:r>
      <w:r>
        <w:t xml:space="preserve"> between marketing staff, store staff, and mall patrons. </w:t>
      </w:r>
    </w:p>
    <w:sectPr w:rsidR="00C332BE" w:rsidSect="002C6710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00C6F" w14:textId="77777777" w:rsidR="00CE1FAC" w:rsidRDefault="00CE1FAC">
      <w:pPr>
        <w:spacing w:after="0"/>
      </w:pPr>
      <w:r>
        <w:separator/>
      </w:r>
    </w:p>
  </w:endnote>
  <w:endnote w:type="continuationSeparator" w:id="0">
    <w:p w14:paraId="548B1FD9" w14:textId="77777777" w:rsidR="00CE1FAC" w:rsidRDefault="00CE1F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2587E" w14:textId="77777777" w:rsidR="006270A9" w:rsidRDefault="00C15285">
    <w:pPr>
      <w:pStyle w:val="Footer"/>
    </w:pPr>
    <w:r>
      <w:t xml:space="preserve"> Yates</w:t>
    </w:r>
    <w:r w:rsidR="009D5933">
      <w:t xml:space="preserve"> </w:t>
    </w:r>
    <w:r w:rsidR="009D5933">
      <w:fldChar w:fldCharType="begin"/>
    </w:r>
    <w:r w:rsidR="009D5933">
      <w:instrText xml:space="preserve"> PAGE   \* MERGEFORMAT </w:instrText>
    </w:r>
    <w:r w:rsidR="009D5933">
      <w:fldChar w:fldCharType="separate"/>
    </w:r>
    <w:r>
      <w:rPr>
        <w:noProof/>
      </w:rPr>
      <w:t>2</w:t>
    </w:r>
    <w:r w:rsidR="009D59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C0E2B" w14:textId="77777777" w:rsidR="00CE1FAC" w:rsidRDefault="00CE1FAC">
      <w:pPr>
        <w:spacing w:after="0"/>
      </w:pPr>
      <w:r>
        <w:separator/>
      </w:r>
    </w:p>
  </w:footnote>
  <w:footnote w:type="continuationSeparator" w:id="0">
    <w:p w14:paraId="2FF6D776" w14:textId="77777777" w:rsidR="00CE1FAC" w:rsidRDefault="00CE1F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8E37D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1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AB"/>
    <w:rsid w:val="00011697"/>
    <w:rsid w:val="00017017"/>
    <w:rsid w:val="000309E3"/>
    <w:rsid w:val="00050C0C"/>
    <w:rsid w:val="00065B8D"/>
    <w:rsid w:val="000745EA"/>
    <w:rsid w:val="0007768C"/>
    <w:rsid w:val="00081DB7"/>
    <w:rsid w:val="000852BC"/>
    <w:rsid w:val="000A4F59"/>
    <w:rsid w:val="000A61FA"/>
    <w:rsid w:val="000B66A8"/>
    <w:rsid w:val="000C5ADA"/>
    <w:rsid w:val="000D075D"/>
    <w:rsid w:val="000E1E52"/>
    <w:rsid w:val="000F3B0C"/>
    <w:rsid w:val="00105E77"/>
    <w:rsid w:val="00141A4C"/>
    <w:rsid w:val="00147B3A"/>
    <w:rsid w:val="00156319"/>
    <w:rsid w:val="00162224"/>
    <w:rsid w:val="00163BB5"/>
    <w:rsid w:val="0017586A"/>
    <w:rsid w:val="00192791"/>
    <w:rsid w:val="001B0D75"/>
    <w:rsid w:val="001B29CF"/>
    <w:rsid w:val="001C2C12"/>
    <w:rsid w:val="001E540A"/>
    <w:rsid w:val="001F114A"/>
    <w:rsid w:val="002041E2"/>
    <w:rsid w:val="00210B16"/>
    <w:rsid w:val="0021208D"/>
    <w:rsid w:val="0023344F"/>
    <w:rsid w:val="002371FA"/>
    <w:rsid w:val="002558F2"/>
    <w:rsid w:val="00262440"/>
    <w:rsid w:val="0028220F"/>
    <w:rsid w:val="002C6710"/>
    <w:rsid w:val="002E37DF"/>
    <w:rsid w:val="002F3A0C"/>
    <w:rsid w:val="00303739"/>
    <w:rsid w:val="00326F2C"/>
    <w:rsid w:val="003275D3"/>
    <w:rsid w:val="00356C14"/>
    <w:rsid w:val="00371792"/>
    <w:rsid w:val="00395564"/>
    <w:rsid w:val="00397987"/>
    <w:rsid w:val="003D451C"/>
    <w:rsid w:val="00420D76"/>
    <w:rsid w:val="00467F47"/>
    <w:rsid w:val="00472056"/>
    <w:rsid w:val="00480DC0"/>
    <w:rsid w:val="004964D9"/>
    <w:rsid w:val="004A4D0F"/>
    <w:rsid w:val="004B47CF"/>
    <w:rsid w:val="004F01D3"/>
    <w:rsid w:val="00502548"/>
    <w:rsid w:val="00504D8D"/>
    <w:rsid w:val="00533834"/>
    <w:rsid w:val="00550CF6"/>
    <w:rsid w:val="00561B98"/>
    <w:rsid w:val="00573F57"/>
    <w:rsid w:val="005879D9"/>
    <w:rsid w:val="005E5BFE"/>
    <w:rsid w:val="005F7D8B"/>
    <w:rsid w:val="006138BC"/>
    <w:rsid w:val="00617B26"/>
    <w:rsid w:val="006270A9"/>
    <w:rsid w:val="0064298A"/>
    <w:rsid w:val="00654927"/>
    <w:rsid w:val="006717C9"/>
    <w:rsid w:val="00675956"/>
    <w:rsid w:val="00681034"/>
    <w:rsid w:val="006810FD"/>
    <w:rsid w:val="00681AF3"/>
    <w:rsid w:val="00690E8B"/>
    <w:rsid w:val="006B41EA"/>
    <w:rsid w:val="006D3D39"/>
    <w:rsid w:val="006D422C"/>
    <w:rsid w:val="006E0CF8"/>
    <w:rsid w:val="006E333B"/>
    <w:rsid w:val="007022D4"/>
    <w:rsid w:val="0074121D"/>
    <w:rsid w:val="00770DC0"/>
    <w:rsid w:val="00776759"/>
    <w:rsid w:val="00795FA9"/>
    <w:rsid w:val="007A0F4C"/>
    <w:rsid w:val="007B45A3"/>
    <w:rsid w:val="007D58AC"/>
    <w:rsid w:val="007D5BDF"/>
    <w:rsid w:val="007E2022"/>
    <w:rsid w:val="007F511B"/>
    <w:rsid w:val="007F52D0"/>
    <w:rsid w:val="007F635A"/>
    <w:rsid w:val="00811736"/>
    <w:rsid w:val="00816216"/>
    <w:rsid w:val="00827AAB"/>
    <w:rsid w:val="008566EE"/>
    <w:rsid w:val="0087734B"/>
    <w:rsid w:val="008911C0"/>
    <w:rsid w:val="008B7CB7"/>
    <w:rsid w:val="008C357A"/>
    <w:rsid w:val="00905AF5"/>
    <w:rsid w:val="00915854"/>
    <w:rsid w:val="009346DC"/>
    <w:rsid w:val="009657FA"/>
    <w:rsid w:val="00994C08"/>
    <w:rsid w:val="009A6B74"/>
    <w:rsid w:val="009B36C3"/>
    <w:rsid w:val="009C2A42"/>
    <w:rsid w:val="009C2D42"/>
    <w:rsid w:val="009C43B7"/>
    <w:rsid w:val="009D5933"/>
    <w:rsid w:val="009D7EC4"/>
    <w:rsid w:val="009E4370"/>
    <w:rsid w:val="00A11F8F"/>
    <w:rsid w:val="00A21B77"/>
    <w:rsid w:val="00A6408E"/>
    <w:rsid w:val="00AA7F9A"/>
    <w:rsid w:val="00AB55C1"/>
    <w:rsid w:val="00AE7569"/>
    <w:rsid w:val="00B02BFB"/>
    <w:rsid w:val="00B156CC"/>
    <w:rsid w:val="00B24530"/>
    <w:rsid w:val="00B84149"/>
    <w:rsid w:val="00BA0CFA"/>
    <w:rsid w:val="00BC6F61"/>
    <w:rsid w:val="00BD4676"/>
    <w:rsid w:val="00BD768D"/>
    <w:rsid w:val="00BF3E07"/>
    <w:rsid w:val="00C15285"/>
    <w:rsid w:val="00C24464"/>
    <w:rsid w:val="00C332BE"/>
    <w:rsid w:val="00C61F8E"/>
    <w:rsid w:val="00C80BFD"/>
    <w:rsid w:val="00CA4070"/>
    <w:rsid w:val="00CA7E62"/>
    <w:rsid w:val="00CE1FAC"/>
    <w:rsid w:val="00D26322"/>
    <w:rsid w:val="00D349E6"/>
    <w:rsid w:val="00D356A8"/>
    <w:rsid w:val="00D4747F"/>
    <w:rsid w:val="00D840C7"/>
    <w:rsid w:val="00DA6434"/>
    <w:rsid w:val="00DC2EAB"/>
    <w:rsid w:val="00DC3C57"/>
    <w:rsid w:val="00DC7CED"/>
    <w:rsid w:val="00DE01D8"/>
    <w:rsid w:val="00DE108C"/>
    <w:rsid w:val="00DE44C0"/>
    <w:rsid w:val="00E506C6"/>
    <w:rsid w:val="00E564E4"/>
    <w:rsid w:val="00E60134"/>
    <w:rsid w:val="00E83E4B"/>
    <w:rsid w:val="00EA34DD"/>
    <w:rsid w:val="00EC63C1"/>
    <w:rsid w:val="00ED029D"/>
    <w:rsid w:val="00F31B2C"/>
    <w:rsid w:val="00F40768"/>
    <w:rsid w:val="00F959F1"/>
    <w:rsid w:val="00FA7D30"/>
    <w:rsid w:val="00FB1445"/>
    <w:rsid w:val="00FC0AE9"/>
    <w:rsid w:val="00FC618B"/>
    <w:rsid w:val="00FE7AD0"/>
    <w:rsid w:val="00FE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3B9DE"/>
  <w15:chartTrackingRefBased/>
  <w15:docId w15:val="{5BC324D5-F828-4A5F-BD32-5CE598EE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60E7AB8A14449EAC968B795888F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5EF42-09AD-4536-A234-7BB9F4C7B3EB}"/>
      </w:docPartPr>
      <w:docPartBody>
        <w:p w:rsidR="00D618D3" w:rsidRDefault="000318CF">
          <w:pPr>
            <w:pStyle w:val="1660E7AB8A14449EAC968B795888F43B"/>
          </w:pPr>
          <w:r>
            <w:t>Education</w:t>
          </w:r>
        </w:p>
      </w:docPartBody>
    </w:docPart>
    <w:docPart>
      <w:docPartPr>
        <w:name w:val="0049B3C6921D44A2B164FF53050CF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79B25-8D11-4D0F-A117-B3E6C8ADB587}"/>
      </w:docPartPr>
      <w:docPartBody>
        <w:p w:rsidR="00D618D3" w:rsidRDefault="000318CF">
          <w:pPr>
            <w:pStyle w:val="0049B3C6921D44A2B164FF53050CF57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E3A"/>
    <w:rsid w:val="000318CF"/>
    <w:rsid w:val="000F4E63"/>
    <w:rsid w:val="00172026"/>
    <w:rsid w:val="002A2BD3"/>
    <w:rsid w:val="002C147B"/>
    <w:rsid w:val="00393C62"/>
    <w:rsid w:val="003B26AC"/>
    <w:rsid w:val="004361EE"/>
    <w:rsid w:val="00507173"/>
    <w:rsid w:val="005E6CA3"/>
    <w:rsid w:val="00641E3A"/>
    <w:rsid w:val="00693CC2"/>
    <w:rsid w:val="007B74AD"/>
    <w:rsid w:val="007F0A11"/>
    <w:rsid w:val="00850B7B"/>
    <w:rsid w:val="0086489E"/>
    <w:rsid w:val="008C601C"/>
    <w:rsid w:val="008F6FFD"/>
    <w:rsid w:val="00A70DD3"/>
    <w:rsid w:val="00A75FFF"/>
    <w:rsid w:val="00B22F20"/>
    <w:rsid w:val="00CC2A49"/>
    <w:rsid w:val="00D618D3"/>
    <w:rsid w:val="00DA3DCB"/>
    <w:rsid w:val="00E3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B354501A544BB981DB2BDB3F38C774">
    <w:name w:val="CCB354501A544BB981DB2BDB3F38C774"/>
  </w:style>
  <w:style w:type="paragraph" w:customStyle="1" w:styleId="3D3E202E652C41F28D379BAC8C2BB25C">
    <w:name w:val="3D3E202E652C41F28D379BAC8C2BB25C"/>
  </w:style>
  <w:style w:type="paragraph" w:customStyle="1" w:styleId="42E8E17AE4E74EFF8920BF25F7DE8B0F">
    <w:name w:val="42E8E17AE4E74EFF8920BF25F7DE8B0F"/>
  </w:style>
  <w:style w:type="paragraph" w:customStyle="1" w:styleId="6B314CFE80144CB593E44EC0776355B8">
    <w:name w:val="6B314CFE80144CB593E44EC0776355B8"/>
  </w:style>
  <w:style w:type="paragraph" w:customStyle="1" w:styleId="5FCF536A0B664555A53252EA3459B1E4">
    <w:name w:val="5FCF536A0B664555A53252EA3459B1E4"/>
  </w:style>
  <w:style w:type="paragraph" w:customStyle="1" w:styleId="AE85F5FC8FB04A97B45290CD40F6B785">
    <w:name w:val="AE85F5FC8FB04A97B45290CD40F6B785"/>
  </w:style>
  <w:style w:type="paragraph" w:customStyle="1" w:styleId="1660E7AB8A14449EAC968B795888F43B">
    <w:name w:val="1660E7AB8A14449EAC968B795888F43B"/>
  </w:style>
  <w:style w:type="paragraph" w:customStyle="1" w:styleId="17DE090A831849158AC2F2F895346A3C">
    <w:name w:val="17DE090A831849158AC2F2F895346A3C"/>
  </w:style>
  <w:style w:type="paragraph" w:customStyle="1" w:styleId="7CCCD588916040E4A327A1F3F68DD274">
    <w:name w:val="7CCCD588916040E4A327A1F3F68DD274"/>
  </w:style>
  <w:style w:type="paragraph" w:customStyle="1" w:styleId="DF479A3693134D868A4FAF1BC6B08ADD">
    <w:name w:val="DF479A3693134D868A4FAF1BC6B08ADD"/>
  </w:style>
  <w:style w:type="paragraph" w:customStyle="1" w:styleId="96EAD1BBB16E447F8C070436FFEDA5A7">
    <w:name w:val="96EAD1BBB16E447F8C070436FFEDA5A7"/>
  </w:style>
  <w:style w:type="paragraph" w:customStyle="1" w:styleId="1AB89483729E4E12B7D295615FF5D0D1">
    <w:name w:val="1AB89483729E4E12B7D295615FF5D0D1"/>
  </w:style>
  <w:style w:type="paragraph" w:customStyle="1" w:styleId="F2D406AC1C814EF1B9ED2E71B1542E9D">
    <w:name w:val="F2D406AC1C814EF1B9ED2E71B1542E9D"/>
  </w:style>
  <w:style w:type="paragraph" w:customStyle="1" w:styleId="B00DDEDB76BE4E8BBBD916F77E1CC3F3">
    <w:name w:val="B00DDEDB76BE4E8BBBD916F77E1CC3F3"/>
  </w:style>
  <w:style w:type="paragraph" w:customStyle="1" w:styleId="7FCD1286F16D4666A6E3101371F2B189">
    <w:name w:val="7FCD1286F16D4666A6E3101371F2B189"/>
  </w:style>
  <w:style w:type="paragraph" w:customStyle="1" w:styleId="C5A1AE08373C4FD8AB3449B13B4D15FC">
    <w:name w:val="C5A1AE08373C4FD8AB3449B13B4D15FC"/>
  </w:style>
  <w:style w:type="paragraph" w:customStyle="1" w:styleId="19BF5590DF1943168DC22616E1EE975D">
    <w:name w:val="19BF5590DF1943168DC22616E1EE975D"/>
  </w:style>
  <w:style w:type="paragraph" w:customStyle="1" w:styleId="5503843D4C4346CF83C464D1C01231EE">
    <w:name w:val="5503843D4C4346CF83C464D1C01231EE"/>
  </w:style>
  <w:style w:type="paragraph" w:customStyle="1" w:styleId="40049AF3E1294CCE988F46C4AA4E43C6">
    <w:name w:val="40049AF3E1294CCE988F46C4AA4E43C6"/>
  </w:style>
  <w:style w:type="paragraph" w:customStyle="1" w:styleId="794098D4A4734043959BFD368C095701">
    <w:name w:val="794098D4A4734043959BFD368C095701"/>
  </w:style>
  <w:style w:type="paragraph" w:customStyle="1" w:styleId="A50C9A2DA5214FF1B1EFE23DD8783DA0">
    <w:name w:val="A50C9A2DA5214FF1B1EFE23DD8783DA0"/>
  </w:style>
  <w:style w:type="paragraph" w:customStyle="1" w:styleId="6B12F5ACFF8D4569BA8BF75F9B908131">
    <w:name w:val="6B12F5ACFF8D4569BA8BF75F9B908131"/>
  </w:style>
  <w:style w:type="paragraph" w:customStyle="1" w:styleId="F1D393B0D811493C87F6506891B5CB67">
    <w:name w:val="F1D393B0D811493C87F6506891B5CB67"/>
  </w:style>
  <w:style w:type="paragraph" w:customStyle="1" w:styleId="2DF531994EC74857BD6169E6F848E71A">
    <w:name w:val="2DF531994EC74857BD6169E6F848E71A"/>
  </w:style>
  <w:style w:type="paragraph" w:customStyle="1" w:styleId="0049B3C6921D44A2B164FF53050CF57A">
    <w:name w:val="0049B3C6921D44A2B164FF53050CF57A"/>
  </w:style>
  <w:style w:type="paragraph" w:customStyle="1" w:styleId="D3D76AE024674003B87FBD591E8209F6">
    <w:name w:val="D3D76AE024674003B87FBD591E8209F6"/>
  </w:style>
  <w:style w:type="paragraph" w:customStyle="1" w:styleId="462F2EA65A004C48B7C1BF8CAB59CD44">
    <w:name w:val="462F2EA65A004C48B7C1BF8CAB59CD44"/>
  </w:style>
  <w:style w:type="paragraph" w:customStyle="1" w:styleId="4471FE96A6CB4A36B3BDFF9867000EA1">
    <w:name w:val="4471FE96A6CB4A36B3BDFF9867000EA1"/>
  </w:style>
  <w:style w:type="paragraph" w:customStyle="1" w:styleId="5F45269A85B7443F9CC4264B69C8C337">
    <w:name w:val="5F45269A85B7443F9CC4264B69C8C337"/>
  </w:style>
  <w:style w:type="paragraph" w:customStyle="1" w:styleId="DA727E4EF15844E2A764D562510B9B48">
    <w:name w:val="DA727E4EF15844E2A764D562510B9B48"/>
  </w:style>
  <w:style w:type="paragraph" w:customStyle="1" w:styleId="D0CBB3A26ECD4950B3E9F2594AA2A516">
    <w:name w:val="D0CBB3A26ECD4950B3E9F2594AA2A516"/>
  </w:style>
  <w:style w:type="paragraph" w:customStyle="1" w:styleId="E87CDB0D7045417D96E4E1D3E083E284">
    <w:name w:val="E87CDB0D7045417D96E4E1D3E083E284"/>
  </w:style>
  <w:style w:type="paragraph" w:customStyle="1" w:styleId="8F0C225EDA9A48208335E2679E2851A2">
    <w:name w:val="8F0C225EDA9A48208335E2679E2851A2"/>
  </w:style>
  <w:style w:type="paragraph" w:customStyle="1" w:styleId="0CB76F5C4774477BBC1392D8C235E8FB">
    <w:name w:val="0CB76F5C4774477BBC1392D8C235E8FB"/>
    <w:rsid w:val="00641E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64E11-8A77-42D7-9482-4C9C2F7BF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</dc:creator>
  <cp:keywords/>
  <cp:lastModifiedBy>Emily Yates</cp:lastModifiedBy>
  <cp:revision>14</cp:revision>
  <dcterms:created xsi:type="dcterms:W3CDTF">2017-10-28T23:22:00Z</dcterms:created>
  <dcterms:modified xsi:type="dcterms:W3CDTF">2018-03-05T18:34:00Z</dcterms:modified>
  <cp:version/>
</cp:coreProperties>
</file>